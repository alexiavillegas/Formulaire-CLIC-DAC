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468D" w14:textId="77777777" w:rsidR="00F251E3" w:rsidRPr="00F251E3" w:rsidRDefault="00F251E3" w:rsidP="00B33C76">
      <w:pPr>
        <w:spacing w:after="0"/>
        <w:jc w:val="center"/>
        <w:rPr>
          <w:b/>
          <w:bCs/>
          <w:caps/>
          <w:color w:val="385623" w:themeColor="accent6" w:themeShade="80"/>
          <w:sz w:val="52"/>
          <w:szCs w:val="52"/>
          <w:u w:val="double" w:color="70AD47" w:themeColor="accent6"/>
          <w:vertAlign w:val="subscript"/>
        </w:rPr>
      </w:pPr>
      <w:r w:rsidRPr="00F251E3">
        <w:rPr>
          <w:b/>
          <w:bCs/>
          <w:caps/>
          <w:color w:val="385623" w:themeColor="accent6" w:themeShade="80"/>
          <w:sz w:val="52"/>
          <w:szCs w:val="52"/>
          <w:u w:val="double" w:color="70AD47" w:themeColor="accent6"/>
          <w:vertAlign w:val="subscript"/>
        </w:rPr>
        <w:t>Demande d’intervention auprès du CLIC</w:t>
      </w:r>
    </w:p>
    <w:p w14:paraId="248D94BF" w14:textId="77777777" w:rsidR="00442DC6" w:rsidRPr="00F60310" w:rsidRDefault="00B7595D" w:rsidP="00D2392B">
      <w:pPr>
        <w:spacing w:after="0"/>
        <w:jc w:val="right"/>
        <w:rPr>
          <w:b/>
          <w:bCs/>
          <w:sz w:val="12"/>
          <w:szCs w:val="12"/>
        </w:rPr>
      </w:pPr>
      <w:r w:rsidRPr="00442DC6">
        <w:rPr>
          <w:b/>
          <w:bCs/>
        </w:rPr>
        <w:t>Date</w:t>
      </w:r>
      <w:r w:rsidR="00442DC6" w:rsidRPr="00442DC6">
        <w:rPr>
          <w:b/>
          <w:bCs/>
        </w:rPr>
        <w:t xml:space="preserve"> d</w:t>
      </w:r>
      <w:r w:rsidR="00F259A2">
        <w:rPr>
          <w:b/>
          <w:bCs/>
        </w:rPr>
        <w:t>’orientation</w:t>
      </w:r>
      <w:r w:rsidR="0004494E">
        <w:t xml:space="preserve"> : </w:t>
      </w:r>
      <w:sdt>
        <w:sdtPr>
          <w:id w:val="-183444191"/>
          <w:placeholder>
            <w:docPart w:val="9BF20B0D985B4E079EFF03C1E34CF506"/>
          </w:placeholder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04494E">
            <w:t>Entrer la date</w:t>
          </w:r>
        </w:sdtContent>
      </w:sdt>
      <w:r w:rsidR="00442DC6">
        <w:br/>
      </w:r>
    </w:p>
    <w:p w14:paraId="6690313C" w14:textId="5F4B4D6B" w:rsidR="00442DC6" w:rsidRDefault="00B33C76" w:rsidP="0058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  <w:tab w:val="left" w:pos="5670"/>
        </w:tabs>
        <w:spacing w:after="0" w:line="288" w:lineRule="auto"/>
      </w:pPr>
      <w:r>
        <w:rPr>
          <w:b/>
          <w:bCs/>
        </w:rPr>
        <w:t>D</w:t>
      </w:r>
      <w:r w:rsidR="00442DC6" w:rsidRPr="00442DC6">
        <w:rPr>
          <w:b/>
          <w:bCs/>
        </w:rPr>
        <w:t>éclarant</w:t>
      </w:r>
      <w:r w:rsidR="00587C9A">
        <w:rPr>
          <w:b/>
          <w:bCs/>
        </w:rPr>
        <w:t> :</w:t>
      </w:r>
      <w:r w:rsidRPr="00B33C76">
        <w:t xml:space="preserve"> </w:t>
      </w:r>
      <w:r>
        <w:t xml:space="preserve">Nom- Prénom : </w:t>
      </w:r>
      <w:r>
        <w:object w:dxaOrig="1440" w:dyaOrig="1440" w14:anchorId="50AD6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1" type="#_x0000_t75" style="width:181.8pt;height:18pt" o:ole="">
            <v:imagedata r:id="rId9" o:title=""/>
          </v:shape>
          <w:control r:id="rId10" w:name="TextBox1" w:shapeid="_x0000_i1211"/>
        </w:object>
      </w:r>
      <w:r>
        <w:t xml:space="preserve"> </w:t>
      </w:r>
      <w:r w:rsidR="00442DC6">
        <w:t>Fonction :</w:t>
      </w:r>
      <w:r w:rsidR="00340D7D">
        <w:t xml:space="preserve"> </w:t>
      </w:r>
      <w:r w:rsidR="004D558B">
        <w:object w:dxaOrig="1440" w:dyaOrig="1440" w14:anchorId="61965746">
          <v:shape id="_x0000_i1091" type="#_x0000_t75" style="width:154.8pt;height:18pt" o:ole="">
            <v:imagedata r:id="rId11" o:title=""/>
          </v:shape>
          <w:control r:id="rId12" w:name="TextBox2" w:shapeid="_x0000_i1091"/>
        </w:object>
      </w:r>
      <w:r w:rsidR="00442DC6">
        <w:br/>
        <w:t>Service :</w:t>
      </w:r>
      <w:r w:rsidR="00340D7D">
        <w:t xml:space="preserve"> </w:t>
      </w:r>
      <w:r w:rsidR="004D558B">
        <w:object w:dxaOrig="1440" w:dyaOrig="1440" w14:anchorId="5F9F0826">
          <v:shape id="_x0000_i1093" type="#_x0000_t75" style="width:117.6pt;height:18pt" o:ole="">
            <v:imagedata r:id="rId13" o:title=""/>
          </v:shape>
          <w:control r:id="rId14" w:name="TextBox3" w:shapeid="_x0000_i1093"/>
        </w:object>
      </w:r>
      <w:r w:rsidR="0080344B">
        <w:t xml:space="preserve"> </w:t>
      </w:r>
      <w:r w:rsidR="00442DC6">
        <w:t>Téléphone :</w:t>
      </w:r>
      <w:r w:rsidR="0080344B">
        <w:t xml:space="preserve"> </w:t>
      </w:r>
      <w:r w:rsidR="0080344B">
        <w:object w:dxaOrig="1440" w:dyaOrig="1440" w14:anchorId="730883FA">
          <v:shape id="_x0000_i1095" type="#_x0000_t75" style="width:90pt;height:18pt" o:ole="">
            <v:imagedata r:id="rId15" o:title=""/>
          </v:shape>
          <w:control r:id="rId16" w:name="TextBox1314" w:shapeid="_x0000_i1095"/>
        </w:object>
      </w:r>
      <w:r w:rsidR="0080344B">
        <w:t xml:space="preserve"> </w:t>
      </w:r>
      <w:r w:rsidR="00442DC6">
        <w:t xml:space="preserve">Mail : </w:t>
      </w:r>
      <w:r w:rsidR="00F60310">
        <w:object w:dxaOrig="1440" w:dyaOrig="1440" w14:anchorId="28BBF66C">
          <v:shape id="_x0000_i1097" type="#_x0000_t75" style="width:173.4pt;height:18pt" o:ole="">
            <v:imagedata r:id="rId17" o:title=""/>
          </v:shape>
          <w:control r:id="rId18" w:name="TextBox5" w:shapeid="_x0000_i1097"/>
        </w:object>
      </w:r>
    </w:p>
    <w:p w14:paraId="44BDC06F" w14:textId="77777777" w:rsidR="00442DC6" w:rsidRPr="00E94186" w:rsidRDefault="00442DC6" w:rsidP="00596F20">
      <w:pPr>
        <w:spacing w:after="0"/>
        <w:rPr>
          <w:sz w:val="16"/>
          <w:szCs w:val="16"/>
        </w:rPr>
      </w:pPr>
    </w:p>
    <w:p w14:paraId="45B45655" w14:textId="013576B7" w:rsidR="00E81A56" w:rsidRDefault="00E81A56" w:rsidP="00596F20">
      <w:pPr>
        <w:spacing w:after="0"/>
        <w:rPr>
          <w:sz w:val="20"/>
          <w:szCs w:val="20"/>
        </w:rPr>
      </w:pPr>
      <w:r w:rsidRPr="00442DC6">
        <w:rPr>
          <w:b/>
          <w:bCs/>
        </w:rPr>
        <w:t>Personne</w:t>
      </w:r>
      <w:r>
        <w:rPr>
          <w:b/>
          <w:bCs/>
        </w:rPr>
        <w:t>(s)</w:t>
      </w:r>
      <w:r w:rsidRPr="00442DC6">
        <w:rPr>
          <w:b/>
          <w:bCs/>
        </w:rPr>
        <w:t xml:space="preserve"> concernée</w:t>
      </w:r>
      <w:r>
        <w:rPr>
          <w:b/>
          <w:bCs/>
        </w:rPr>
        <w:t xml:space="preserve">(s) :     </w:t>
      </w:r>
    </w:p>
    <w:tbl>
      <w:tblPr>
        <w:tblStyle w:val="Grilledutableau"/>
        <w:tblW w:w="104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E81A56" w14:paraId="6F265B66" w14:textId="77777777" w:rsidTr="00E94186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535CFB3F" w14:textId="1813A2A3" w:rsidR="00E81A56" w:rsidRDefault="003F44D3" w:rsidP="00596F20">
            <w:pPr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  <w:sz w:val="24"/>
                  <w:szCs w:val="24"/>
                </w:rPr>
                <w:id w:val="10820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D1D"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</w:rPr>
                  <w:t>☒</w:t>
                </w:r>
              </w:sdtContent>
            </w:sdt>
            <w:r w:rsidR="00E81A56" w:rsidRPr="00E81A56">
              <w:rPr>
                <w:rFonts w:cstheme="minorHAnsi"/>
                <w:b/>
                <w:bCs/>
              </w:rPr>
              <w:t xml:space="preserve"> </w:t>
            </w:r>
            <w:r w:rsidR="00E81A56">
              <w:rPr>
                <w:rFonts w:cstheme="minorHAnsi"/>
                <w:b/>
                <w:bCs/>
              </w:rPr>
              <w:t xml:space="preserve"> </w:t>
            </w:r>
            <w:r w:rsidR="00E81A56" w:rsidRPr="00E81A56">
              <w:rPr>
                <w:rFonts w:cstheme="minorHAnsi"/>
                <w:b/>
                <w:bCs/>
              </w:rPr>
              <w:t>Madame</w:t>
            </w:r>
          </w:p>
          <w:p w14:paraId="025E6FC1" w14:textId="4DFA8729" w:rsidR="00E81A56" w:rsidRDefault="00E81A56" w:rsidP="00596F20">
            <w:r>
              <w:t xml:space="preserve">Nom : </w:t>
            </w:r>
            <w:r>
              <w:object w:dxaOrig="1440" w:dyaOrig="1440" w14:anchorId="03A90F43">
                <v:shape id="_x0000_i1203" type="#_x0000_t75" style="width:221.4pt;height:18pt" o:ole="">
                  <v:imagedata r:id="rId19" o:title=""/>
                </v:shape>
                <w:control r:id="rId20" w:name="TextBox6" w:shapeid="_x0000_i1203"/>
              </w:object>
            </w:r>
          </w:p>
          <w:p w14:paraId="42380CEE" w14:textId="4C0E2260" w:rsidR="00E81A56" w:rsidRDefault="00E81A56" w:rsidP="00596F20">
            <w:r>
              <w:t xml:space="preserve">Nom de naissance : </w:t>
            </w:r>
            <w:r>
              <w:object w:dxaOrig="1440" w:dyaOrig="1440" w14:anchorId="5C49F061">
                <v:shape id="_x0000_i1204" type="#_x0000_t75" style="width:161.4pt;height:18pt" o:ole="">
                  <v:imagedata r:id="rId21" o:title=""/>
                </v:shape>
                <w:control r:id="rId22" w:name="TextBox7" w:shapeid="_x0000_i1204"/>
              </w:object>
            </w:r>
          </w:p>
          <w:p w14:paraId="369A408D" w14:textId="1D200CBF" w:rsidR="00E81A56" w:rsidRDefault="00E81A56" w:rsidP="00596F20">
            <w:r>
              <w:t xml:space="preserve">Prénom : </w:t>
            </w:r>
            <w:r>
              <w:object w:dxaOrig="1440" w:dyaOrig="1440" w14:anchorId="5C7B6195">
                <v:shape id="_x0000_i1205" type="#_x0000_t75" style="width:207.6pt;height:18pt" o:ole="">
                  <v:imagedata r:id="rId23" o:title=""/>
                </v:shape>
                <w:control r:id="rId24" w:name="TextBox8" w:shapeid="_x0000_i1205"/>
              </w:object>
            </w:r>
          </w:p>
          <w:p w14:paraId="6AA9B249" w14:textId="61EC98AC" w:rsidR="00E81A56" w:rsidRDefault="00E81A56" w:rsidP="00596F20">
            <w:r>
              <w:t xml:space="preserve">Date de naissance : </w:t>
            </w:r>
            <w:r>
              <w:object w:dxaOrig="1440" w:dyaOrig="1440" w14:anchorId="6EB8BB66">
                <v:shape id="_x0000_i1206" type="#_x0000_t75" style="width:162.6pt;height:18pt" o:ole="">
                  <v:imagedata r:id="rId25" o:title=""/>
                </v:shape>
                <w:control r:id="rId26" w:name="TextBox9" w:shapeid="_x0000_i1206"/>
              </w:object>
            </w:r>
          </w:p>
          <w:p w14:paraId="6ED8BE03" w14:textId="4E8955B0" w:rsidR="00E81A56" w:rsidRDefault="00E81A56" w:rsidP="00596F20">
            <w:r>
              <w:t>N</w:t>
            </w:r>
            <w:r w:rsidR="00015C91">
              <w:t>°</w:t>
            </w:r>
            <w:r>
              <w:t xml:space="preserve"> </w:t>
            </w:r>
            <w:r w:rsidR="00015C91">
              <w:t>S</w:t>
            </w:r>
            <w:r>
              <w:t xml:space="preserve">écurité </w:t>
            </w:r>
            <w:r w:rsidR="00015C91">
              <w:t>S</w:t>
            </w:r>
            <w:r>
              <w:t xml:space="preserve">ociale : </w:t>
            </w:r>
            <w:r>
              <w:object w:dxaOrig="1440" w:dyaOrig="1440" w14:anchorId="406EA824">
                <v:shape id="_x0000_i1107" type="#_x0000_t75" style="width:159.6pt;height:18pt" o:ole="">
                  <v:imagedata r:id="rId27" o:title=""/>
                </v:shape>
                <w:control r:id="rId28" w:name="TextBox10" w:shapeid="_x0000_i1107"/>
              </w:object>
            </w:r>
          </w:p>
          <w:p w14:paraId="41D2D352" w14:textId="1D10CDA5" w:rsidR="00015C91" w:rsidRDefault="00015C91" w:rsidP="00596F20">
            <w:pPr>
              <w:rPr>
                <w:sz w:val="20"/>
                <w:szCs w:val="20"/>
              </w:rPr>
            </w:pPr>
            <w:r>
              <w:t xml:space="preserve">Tél. Portable :  </w:t>
            </w:r>
            <w:r>
              <w:object w:dxaOrig="1440" w:dyaOrig="1440" w14:anchorId="468D1C0D">
                <v:shape id="_x0000_i1207" type="#_x0000_t75" style="width:186.6pt;height:18pt" o:ole="">
                  <v:imagedata r:id="rId29" o:title=""/>
                </v:shape>
                <w:control r:id="rId30" w:name="TextBox1317" w:shapeid="_x0000_i1207"/>
              </w:objec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02D64AF1" w14:textId="5343F782" w:rsidR="00015C91" w:rsidRDefault="003F44D3" w:rsidP="00596F20">
            <w:pPr>
              <w:rPr>
                <w:b/>
                <w:bCs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12453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645C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="00E81A56" w:rsidRPr="00E81A56">
              <w:rPr>
                <w:b/>
                <w:bCs/>
              </w:rPr>
              <w:t xml:space="preserve"> </w:t>
            </w:r>
            <w:r w:rsidR="00E81A56">
              <w:rPr>
                <w:b/>
                <w:bCs/>
              </w:rPr>
              <w:t xml:space="preserve"> </w:t>
            </w:r>
            <w:r w:rsidR="00E81A56" w:rsidRPr="00E81A56">
              <w:rPr>
                <w:b/>
                <w:bCs/>
              </w:rPr>
              <w:t>Monsieur</w:t>
            </w:r>
          </w:p>
          <w:p w14:paraId="639C6491" w14:textId="1693ABB5" w:rsidR="00015C91" w:rsidRDefault="00015C91" w:rsidP="00015C91">
            <w:pPr>
              <w:tabs>
                <w:tab w:val="left" w:pos="1134"/>
                <w:tab w:val="left" w:pos="4536"/>
              </w:tabs>
              <w:spacing w:line="288" w:lineRule="auto"/>
            </w:pPr>
            <w:r>
              <w:t xml:space="preserve">Nom : </w:t>
            </w:r>
            <w:r>
              <w:object w:dxaOrig="1440" w:dyaOrig="1440" w14:anchorId="2DEFCD1C">
                <v:shape id="_x0000_i1111" type="#_x0000_t75" style="width:223.2pt;height:18pt" o:ole="">
                  <v:imagedata r:id="rId31" o:title=""/>
                </v:shape>
                <w:control r:id="rId32" w:name="TextBox11" w:shapeid="_x0000_i1111"/>
              </w:object>
            </w:r>
          </w:p>
          <w:p w14:paraId="1DB63FAC" w14:textId="77777777" w:rsidR="00015C91" w:rsidRDefault="00015C91" w:rsidP="00015C91">
            <w:pPr>
              <w:tabs>
                <w:tab w:val="left" w:pos="1134"/>
                <w:tab w:val="left" w:pos="4536"/>
              </w:tabs>
              <w:spacing w:line="288" w:lineRule="auto"/>
            </w:pPr>
          </w:p>
          <w:p w14:paraId="590D0E3A" w14:textId="36F57423" w:rsidR="00015C91" w:rsidRDefault="00015C91" w:rsidP="00015C91">
            <w:pPr>
              <w:tabs>
                <w:tab w:val="left" w:pos="1134"/>
                <w:tab w:val="left" w:pos="4536"/>
              </w:tabs>
              <w:spacing w:line="288" w:lineRule="auto"/>
            </w:pPr>
            <w:r>
              <w:t xml:space="preserve">Prénom : </w:t>
            </w:r>
            <w:r>
              <w:object w:dxaOrig="1440" w:dyaOrig="1440" w14:anchorId="46C5CA10">
                <v:shape id="_x0000_i1113" type="#_x0000_t75" style="width:209.4pt;height:18pt" o:ole="">
                  <v:imagedata r:id="rId33" o:title=""/>
                </v:shape>
                <w:control r:id="rId34" w:name="TextBox81" w:shapeid="_x0000_i1113"/>
              </w:object>
            </w:r>
          </w:p>
          <w:p w14:paraId="6CF30793" w14:textId="176B4707" w:rsidR="00E81A56" w:rsidRDefault="00015C91" w:rsidP="00596F20">
            <w:r>
              <w:t xml:space="preserve">Date de naissance : </w:t>
            </w:r>
            <w:r>
              <w:object w:dxaOrig="1440" w:dyaOrig="1440" w14:anchorId="1F206671">
                <v:shape id="_x0000_i1115" type="#_x0000_t75" style="width:164.4pt;height:18pt" o:ole="">
                  <v:imagedata r:id="rId35" o:title=""/>
                </v:shape>
                <w:control r:id="rId36" w:name="TextBox91" w:shapeid="_x0000_i1115"/>
              </w:object>
            </w:r>
          </w:p>
          <w:p w14:paraId="40C2673C" w14:textId="67332607" w:rsidR="00015C91" w:rsidRDefault="00015C91" w:rsidP="00596F20">
            <w:r>
              <w:t xml:space="preserve">N° Sécurité Sociale : </w:t>
            </w:r>
            <w:r>
              <w:object w:dxaOrig="1440" w:dyaOrig="1440" w14:anchorId="4276839F">
                <v:shape id="_x0000_i1117" type="#_x0000_t75" style="width:161.4pt;height:18pt" o:ole="">
                  <v:imagedata r:id="rId21" o:title=""/>
                </v:shape>
                <w:control r:id="rId37" w:name="TextBox102" w:shapeid="_x0000_i1117"/>
              </w:object>
            </w:r>
          </w:p>
          <w:p w14:paraId="5001C66E" w14:textId="226E16E0" w:rsidR="00015C91" w:rsidRDefault="00015C91" w:rsidP="00596F20">
            <w:pPr>
              <w:rPr>
                <w:sz w:val="20"/>
                <w:szCs w:val="20"/>
              </w:rPr>
            </w:pPr>
            <w:r>
              <w:t xml:space="preserve">Tél. Portable :  </w:t>
            </w:r>
            <w:r>
              <w:object w:dxaOrig="1440" w:dyaOrig="1440" w14:anchorId="4B88F55E">
                <v:shape id="_x0000_i1119" type="#_x0000_t75" style="width:186.6pt;height:18pt" o:ole="">
                  <v:imagedata r:id="rId29" o:title=""/>
                </v:shape>
                <w:control r:id="rId38" w:name="TextBox131" w:shapeid="_x0000_i1119"/>
              </w:object>
            </w:r>
          </w:p>
        </w:tc>
      </w:tr>
      <w:tr w:rsidR="00015C91" w14:paraId="5777550B" w14:textId="77777777" w:rsidTr="00E94186">
        <w:trPr>
          <w:jc w:val="center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472D" w14:textId="474A7E72" w:rsidR="00015C91" w:rsidRDefault="00015C91" w:rsidP="00B33C76">
            <w:pPr>
              <w:tabs>
                <w:tab w:val="left" w:pos="1134"/>
              </w:tabs>
              <w:spacing w:line="288" w:lineRule="auto"/>
            </w:pPr>
            <w:r w:rsidRPr="00015C91">
              <w:t>Adresse :</w:t>
            </w:r>
            <w:r>
              <w:t xml:space="preserve"> </w:t>
            </w:r>
            <w:r>
              <w:object w:dxaOrig="1440" w:dyaOrig="1440" w14:anchorId="3F17694D">
                <v:shape id="_x0000_i1208" type="#_x0000_t75" style="width:471.6pt;height:18pt" o:ole="">
                  <v:imagedata r:id="rId39" o:title=""/>
                </v:shape>
                <w:control r:id="rId40" w:name="TextBox12" w:shapeid="_x0000_i1208"/>
              </w:object>
            </w:r>
            <w:r>
              <w:t xml:space="preserve">  </w:t>
            </w:r>
            <w:r w:rsidRPr="00015C91">
              <w:t xml:space="preserve">  </w:t>
            </w:r>
          </w:p>
          <w:p w14:paraId="0FCD7111" w14:textId="6EC7ED94" w:rsidR="00015C91" w:rsidRPr="00E94186" w:rsidRDefault="00015C91" w:rsidP="00B33C76">
            <w:pPr>
              <w:tabs>
                <w:tab w:val="left" w:pos="1134"/>
              </w:tabs>
              <w:spacing w:line="288" w:lineRule="auto"/>
              <w:rPr>
                <w:b/>
                <w:bCs/>
              </w:rPr>
            </w:pPr>
            <w:r w:rsidRPr="00015C91">
              <w:t xml:space="preserve">Code Postal : </w:t>
            </w:r>
            <w:r>
              <w:object w:dxaOrig="1440" w:dyaOrig="1440" w14:anchorId="413D52E7">
                <v:shape id="_x0000_i1209" type="#_x0000_t75" style="width:60pt;height:18pt" o:ole="">
                  <v:imagedata r:id="rId41" o:title=""/>
                </v:shape>
                <w:control r:id="rId42" w:name="TextBox1021" w:shapeid="_x0000_i1209"/>
              </w:object>
            </w:r>
            <w:r>
              <w:t xml:space="preserve">  </w:t>
            </w:r>
            <w:r w:rsidRPr="00015C91">
              <w:t>Ville :</w:t>
            </w:r>
            <w:r w:rsidRPr="00015C91">
              <w:rPr>
                <w:b/>
                <w:bCs/>
              </w:rPr>
              <w:t xml:space="preserve"> </w:t>
            </w:r>
            <w:r>
              <w:object w:dxaOrig="1440" w:dyaOrig="1440" w14:anchorId="68E1CA1A">
                <v:shape id="_x0000_i1210" type="#_x0000_t75" style="width:202.2pt;height:18pt" o:ole="">
                  <v:imagedata r:id="rId43" o:title=""/>
                </v:shape>
                <w:control r:id="rId44" w:name="TextBox1318" w:shapeid="_x0000_i1210"/>
              </w:object>
            </w:r>
            <w:r w:rsidR="00E94186">
              <w:t xml:space="preserve"> </w:t>
            </w:r>
            <w:r w:rsidR="00E94186" w:rsidRPr="00015C91">
              <w:t xml:space="preserve"> Tél</w:t>
            </w:r>
            <w:r w:rsidR="00E94186">
              <w:t xml:space="preserve">éphone </w:t>
            </w:r>
            <w:r w:rsidR="00E94186" w:rsidRPr="00015C91">
              <w:t>:</w:t>
            </w:r>
            <w:r w:rsidR="00E94186">
              <w:t xml:space="preserve"> </w:t>
            </w:r>
            <w:r w:rsidR="00E94186">
              <w:object w:dxaOrig="1440" w:dyaOrig="1440" w14:anchorId="636EF5F1">
                <v:shape id="_x0000_i1127" type="#_x0000_t75" style="width:100.2pt;height:18pt" o:ole="">
                  <v:imagedata r:id="rId45" o:title=""/>
                </v:shape>
                <w:control r:id="rId46" w:name="TextBox13" w:shapeid="_x0000_i1127"/>
              </w:object>
            </w:r>
            <w:r w:rsidR="00E94186">
              <w:t xml:space="preserve"> </w:t>
            </w:r>
          </w:p>
        </w:tc>
      </w:tr>
    </w:tbl>
    <w:p w14:paraId="0D5FD48A" w14:textId="77777777" w:rsidR="00E81A56" w:rsidRPr="00E94186" w:rsidRDefault="00E81A56" w:rsidP="00596F20">
      <w:pPr>
        <w:spacing w:after="0"/>
        <w:rPr>
          <w:sz w:val="16"/>
          <w:szCs w:val="16"/>
        </w:rPr>
      </w:pPr>
    </w:p>
    <w:p w14:paraId="3E49AE44" w14:textId="77777777" w:rsidR="00442DC6" w:rsidRPr="00FE2242" w:rsidRDefault="00442DC6" w:rsidP="0080344B">
      <w:pPr>
        <w:spacing w:after="40"/>
        <w:rPr>
          <w:b/>
          <w:bCs/>
          <w:sz w:val="16"/>
          <w:szCs w:val="16"/>
        </w:rPr>
      </w:pPr>
      <w:r w:rsidRPr="00895E2B">
        <w:rPr>
          <w:b/>
          <w:bCs/>
        </w:rPr>
        <w:t>Personnes de l’entourage à contacter</w:t>
      </w:r>
      <w:r w:rsidR="00FE2242">
        <w:rPr>
          <w:b/>
          <w:bCs/>
        </w:rPr>
        <w:t> :</w:t>
      </w:r>
    </w:p>
    <w:tbl>
      <w:tblPr>
        <w:tblStyle w:val="Grilledutableau"/>
        <w:tblW w:w="10410" w:type="dxa"/>
        <w:jc w:val="center"/>
        <w:tblLook w:val="04A0" w:firstRow="1" w:lastRow="0" w:firstColumn="1" w:lastColumn="0" w:noHBand="0" w:noVBand="1"/>
      </w:tblPr>
      <w:tblGrid>
        <w:gridCol w:w="2413"/>
        <w:gridCol w:w="1620"/>
        <w:gridCol w:w="1416"/>
        <w:gridCol w:w="4993"/>
      </w:tblGrid>
      <w:tr w:rsidR="00244A0E" w14:paraId="03CA832B" w14:textId="77777777" w:rsidTr="00244A0E">
        <w:trPr>
          <w:jc w:val="center"/>
        </w:trPr>
        <w:tc>
          <w:tcPr>
            <w:tcW w:w="2381" w:type="dxa"/>
            <w:vAlign w:val="center"/>
          </w:tcPr>
          <w:p w14:paraId="07FA10BF" w14:textId="77777777" w:rsidR="00E94186" w:rsidRDefault="00E94186" w:rsidP="00E94186">
            <w:pPr>
              <w:jc w:val="center"/>
              <w:rPr>
                <w:b/>
                <w:bCs/>
              </w:rPr>
            </w:pPr>
            <w:r w:rsidRPr="00895E2B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et </w:t>
            </w:r>
            <w:r w:rsidRPr="00895E2B">
              <w:rPr>
                <w:b/>
                <w:bCs/>
              </w:rPr>
              <w:t>PRENOM</w:t>
            </w:r>
          </w:p>
          <w:p w14:paraId="7ABF6386" w14:textId="5D0D2AC3" w:rsidR="00244A0E" w:rsidRPr="00895E2B" w:rsidRDefault="00244A0E" w:rsidP="00E9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(lien de parenté)</w:t>
            </w:r>
          </w:p>
        </w:tc>
        <w:tc>
          <w:tcPr>
            <w:tcW w:w="1620" w:type="dxa"/>
            <w:vAlign w:val="center"/>
          </w:tcPr>
          <w:p w14:paraId="1B59F3D5" w14:textId="1AC17B01" w:rsidR="00E94186" w:rsidRPr="00895E2B" w:rsidRDefault="00244A0E" w:rsidP="00587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Téléphone</w:t>
            </w:r>
          </w:p>
        </w:tc>
        <w:tc>
          <w:tcPr>
            <w:tcW w:w="1416" w:type="dxa"/>
            <w:vAlign w:val="center"/>
          </w:tcPr>
          <w:p w14:paraId="64EBF86F" w14:textId="77777777" w:rsidR="00E94186" w:rsidRDefault="00E94186" w:rsidP="00E94186">
            <w:pPr>
              <w:jc w:val="center"/>
              <w:rPr>
                <w:b/>
                <w:bCs/>
              </w:rPr>
            </w:pPr>
            <w:r w:rsidRPr="00895E2B">
              <w:rPr>
                <w:b/>
                <w:bCs/>
              </w:rPr>
              <w:t>FREQUENCE</w:t>
            </w:r>
          </w:p>
          <w:p w14:paraId="4BA6B428" w14:textId="75F61C75" w:rsidR="00E94186" w:rsidRPr="00895E2B" w:rsidRDefault="00E94186" w:rsidP="00E94186">
            <w:pPr>
              <w:jc w:val="center"/>
              <w:rPr>
                <w:b/>
                <w:bCs/>
              </w:rPr>
            </w:pPr>
            <w:r w:rsidRPr="00895E2B">
              <w:rPr>
                <w:b/>
                <w:bCs/>
              </w:rPr>
              <w:t>DU CONTACT</w:t>
            </w:r>
          </w:p>
        </w:tc>
        <w:tc>
          <w:tcPr>
            <w:tcW w:w="4993" w:type="dxa"/>
            <w:vAlign w:val="center"/>
          </w:tcPr>
          <w:p w14:paraId="555A49B5" w14:textId="77777777" w:rsidR="00E94186" w:rsidRPr="00895E2B" w:rsidRDefault="00E94186" w:rsidP="00587C9A">
            <w:pPr>
              <w:jc w:val="center"/>
              <w:rPr>
                <w:b/>
                <w:bCs/>
              </w:rPr>
            </w:pPr>
            <w:r w:rsidRPr="00895E2B">
              <w:rPr>
                <w:b/>
                <w:bCs/>
              </w:rPr>
              <w:t>ADRESSE</w:t>
            </w:r>
          </w:p>
        </w:tc>
      </w:tr>
      <w:tr w:rsidR="00244A0E" w14:paraId="4C167AB9" w14:textId="77777777" w:rsidTr="00244A0E">
        <w:trPr>
          <w:trHeight w:val="737"/>
          <w:jc w:val="center"/>
        </w:trPr>
        <w:tc>
          <w:tcPr>
            <w:tcW w:w="2381" w:type="dxa"/>
            <w:vAlign w:val="center"/>
          </w:tcPr>
          <w:p w14:paraId="0177658D" w14:textId="065A1F92" w:rsidR="00244A0E" w:rsidRPr="00587C9A" w:rsidRDefault="00244A0E" w:rsidP="00244A0E">
            <w:r>
              <w:object w:dxaOrig="1440" w:dyaOrig="1440" w14:anchorId="4135F5C9">
                <v:shape id="_x0000_i1129" type="#_x0000_t75" style="width:109.8pt;height:31.8pt" o:ole="">
                  <v:imagedata r:id="rId47" o:title=""/>
                </v:shape>
                <w:control r:id="rId48" w:name="TextBox132" w:shapeid="_x0000_i1129"/>
              </w:object>
            </w:r>
          </w:p>
        </w:tc>
        <w:tc>
          <w:tcPr>
            <w:tcW w:w="1620" w:type="dxa"/>
            <w:vAlign w:val="center"/>
          </w:tcPr>
          <w:p w14:paraId="5C7F90F0" w14:textId="4CDC9A88" w:rsidR="00244A0E" w:rsidRPr="00587C9A" w:rsidRDefault="00244A0E" w:rsidP="00244A0E">
            <w:pPr>
              <w:jc w:val="center"/>
            </w:pPr>
            <w:r>
              <w:object w:dxaOrig="1440" w:dyaOrig="1440" w14:anchorId="603C5B5B">
                <v:shape id="_x0000_i1131" type="#_x0000_t75" style="width:70.2pt;height:31.8pt" o:ole="">
                  <v:imagedata r:id="rId49" o:title=""/>
                </v:shape>
                <w:control r:id="rId50" w:name="TextBox13113" w:shapeid="_x0000_i1131"/>
              </w:object>
            </w:r>
          </w:p>
        </w:tc>
        <w:tc>
          <w:tcPr>
            <w:tcW w:w="1416" w:type="dxa"/>
            <w:vAlign w:val="center"/>
          </w:tcPr>
          <w:p w14:paraId="24E8224E" w14:textId="6100E664" w:rsidR="00244A0E" w:rsidRPr="00587C9A" w:rsidRDefault="00244A0E" w:rsidP="00244A0E">
            <w:pPr>
              <w:jc w:val="center"/>
            </w:pPr>
            <w:r>
              <w:object w:dxaOrig="1440" w:dyaOrig="1440" w14:anchorId="620DFF04">
                <v:shape id="_x0000_i1133" type="#_x0000_t75" style="width:60pt;height:31.8pt" o:ole="">
                  <v:imagedata r:id="rId51" o:title=""/>
                </v:shape>
                <w:control r:id="rId52" w:name="TextBox1311" w:shapeid="_x0000_i1133"/>
              </w:object>
            </w:r>
          </w:p>
        </w:tc>
        <w:tc>
          <w:tcPr>
            <w:tcW w:w="4993" w:type="dxa"/>
            <w:vAlign w:val="center"/>
          </w:tcPr>
          <w:p w14:paraId="7878C47A" w14:textId="11A68442" w:rsidR="00244A0E" w:rsidRPr="00587C9A" w:rsidRDefault="00244A0E" w:rsidP="00244A0E">
            <w:r>
              <w:object w:dxaOrig="1440" w:dyaOrig="1440" w14:anchorId="3393D58D">
                <v:shape id="_x0000_i1135" type="#_x0000_t75" style="width:238.8pt;height:31.8pt" o:ole="">
                  <v:imagedata r:id="rId53" o:title=""/>
                </v:shape>
                <w:control r:id="rId54" w:name="TextBox1381" w:shapeid="_x0000_i1135"/>
              </w:object>
            </w:r>
          </w:p>
        </w:tc>
      </w:tr>
      <w:tr w:rsidR="00244A0E" w14:paraId="17445089" w14:textId="77777777" w:rsidTr="00244A0E">
        <w:trPr>
          <w:trHeight w:val="737"/>
          <w:jc w:val="center"/>
        </w:trPr>
        <w:tc>
          <w:tcPr>
            <w:tcW w:w="2381" w:type="dxa"/>
            <w:vAlign w:val="center"/>
          </w:tcPr>
          <w:p w14:paraId="5CCE3294" w14:textId="6EE562BB" w:rsidR="00244A0E" w:rsidRPr="00587C9A" w:rsidRDefault="00244A0E" w:rsidP="00244A0E">
            <w:r>
              <w:object w:dxaOrig="1440" w:dyaOrig="1440" w14:anchorId="6A9B541E">
                <v:shape id="_x0000_i1137" type="#_x0000_t75" style="width:109.8pt;height:31.8pt" o:ole="">
                  <v:imagedata r:id="rId47" o:title=""/>
                </v:shape>
                <w:control r:id="rId55" w:name="TextBox1321" w:shapeid="_x0000_i1137"/>
              </w:object>
            </w:r>
          </w:p>
        </w:tc>
        <w:tc>
          <w:tcPr>
            <w:tcW w:w="1620" w:type="dxa"/>
            <w:vAlign w:val="center"/>
          </w:tcPr>
          <w:p w14:paraId="6D773F3D" w14:textId="4C90B3EC" w:rsidR="00244A0E" w:rsidRPr="00587C9A" w:rsidRDefault="00244A0E" w:rsidP="00244A0E">
            <w:pPr>
              <w:jc w:val="center"/>
            </w:pPr>
            <w:r>
              <w:object w:dxaOrig="1440" w:dyaOrig="1440" w14:anchorId="1AD97EE6">
                <v:shape id="_x0000_i1139" type="#_x0000_t75" style="width:70.2pt;height:31.8pt" o:ole="">
                  <v:imagedata r:id="rId56" o:title=""/>
                </v:shape>
                <w:control r:id="rId57" w:name="TextBox131131" w:shapeid="_x0000_i1139"/>
              </w:object>
            </w:r>
          </w:p>
        </w:tc>
        <w:tc>
          <w:tcPr>
            <w:tcW w:w="1416" w:type="dxa"/>
            <w:vAlign w:val="center"/>
          </w:tcPr>
          <w:p w14:paraId="12C20172" w14:textId="226E08D4" w:rsidR="00244A0E" w:rsidRPr="00587C9A" w:rsidRDefault="00244A0E" w:rsidP="00244A0E">
            <w:pPr>
              <w:jc w:val="center"/>
            </w:pPr>
            <w:r>
              <w:object w:dxaOrig="1440" w:dyaOrig="1440" w14:anchorId="67E28A7F">
                <v:shape id="_x0000_i1141" type="#_x0000_t75" style="width:60pt;height:31.8pt" o:ole="">
                  <v:imagedata r:id="rId51" o:title=""/>
                </v:shape>
                <w:control r:id="rId58" w:name="TextBox13111" w:shapeid="_x0000_i1141"/>
              </w:object>
            </w:r>
          </w:p>
        </w:tc>
        <w:tc>
          <w:tcPr>
            <w:tcW w:w="4993" w:type="dxa"/>
            <w:vAlign w:val="center"/>
          </w:tcPr>
          <w:p w14:paraId="37BE36AD" w14:textId="529A0587" w:rsidR="00244A0E" w:rsidRPr="00587C9A" w:rsidRDefault="00244A0E" w:rsidP="00244A0E">
            <w:r>
              <w:object w:dxaOrig="1440" w:dyaOrig="1440" w14:anchorId="7A64AA3A">
                <v:shape id="_x0000_i1143" type="#_x0000_t75" style="width:238.8pt;height:31.8pt" o:ole="">
                  <v:imagedata r:id="rId53" o:title=""/>
                </v:shape>
                <w:control r:id="rId59" w:name="TextBox13811" w:shapeid="_x0000_i1143"/>
              </w:object>
            </w:r>
          </w:p>
        </w:tc>
      </w:tr>
      <w:tr w:rsidR="00244A0E" w14:paraId="3DF7B3A0" w14:textId="77777777" w:rsidTr="00244A0E">
        <w:trPr>
          <w:trHeight w:val="737"/>
          <w:jc w:val="center"/>
        </w:trPr>
        <w:tc>
          <w:tcPr>
            <w:tcW w:w="2381" w:type="dxa"/>
            <w:vAlign w:val="center"/>
          </w:tcPr>
          <w:p w14:paraId="48304679" w14:textId="6E881411" w:rsidR="00244A0E" w:rsidRPr="00587C9A" w:rsidRDefault="00244A0E" w:rsidP="00244A0E">
            <w:r>
              <w:object w:dxaOrig="1440" w:dyaOrig="1440" w14:anchorId="27B31448">
                <v:shape id="_x0000_i1145" type="#_x0000_t75" style="width:109.8pt;height:31.8pt" o:ole="">
                  <v:imagedata r:id="rId47" o:title=""/>
                </v:shape>
                <w:control r:id="rId60" w:name="TextBox1322" w:shapeid="_x0000_i1145"/>
              </w:object>
            </w:r>
          </w:p>
        </w:tc>
        <w:tc>
          <w:tcPr>
            <w:tcW w:w="1620" w:type="dxa"/>
            <w:vAlign w:val="center"/>
          </w:tcPr>
          <w:p w14:paraId="7F0C6C7D" w14:textId="68ABFB32" w:rsidR="00244A0E" w:rsidRPr="00587C9A" w:rsidRDefault="00244A0E" w:rsidP="00244A0E">
            <w:pPr>
              <w:jc w:val="center"/>
            </w:pPr>
            <w:r>
              <w:object w:dxaOrig="1440" w:dyaOrig="1440" w14:anchorId="1F7B118C">
                <v:shape id="_x0000_i1147" type="#_x0000_t75" style="width:70.2pt;height:31.8pt" o:ole="">
                  <v:imagedata r:id="rId56" o:title=""/>
                </v:shape>
                <w:control r:id="rId61" w:name="TextBox131132" w:shapeid="_x0000_i1147"/>
              </w:object>
            </w:r>
          </w:p>
        </w:tc>
        <w:tc>
          <w:tcPr>
            <w:tcW w:w="1416" w:type="dxa"/>
            <w:vAlign w:val="center"/>
          </w:tcPr>
          <w:p w14:paraId="1AAB0421" w14:textId="3AD3C1A3" w:rsidR="00244A0E" w:rsidRPr="00587C9A" w:rsidRDefault="00244A0E" w:rsidP="00244A0E">
            <w:pPr>
              <w:jc w:val="center"/>
            </w:pPr>
            <w:r>
              <w:object w:dxaOrig="1440" w:dyaOrig="1440" w14:anchorId="7EF80BE0">
                <v:shape id="_x0000_i1149" type="#_x0000_t75" style="width:60pt;height:31.8pt" o:ole="">
                  <v:imagedata r:id="rId51" o:title=""/>
                </v:shape>
                <w:control r:id="rId62" w:name="TextBox13112" w:shapeid="_x0000_i1149"/>
              </w:object>
            </w:r>
          </w:p>
        </w:tc>
        <w:tc>
          <w:tcPr>
            <w:tcW w:w="4993" w:type="dxa"/>
            <w:vAlign w:val="center"/>
          </w:tcPr>
          <w:p w14:paraId="2DCA1E43" w14:textId="7955D310" w:rsidR="00244A0E" w:rsidRPr="00587C9A" w:rsidRDefault="00244A0E" w:rsidP="00244A0E">
            <w:r>
              <w:object w:dxaOrig="1440" w:dyaOrig="1440" w14:anchorId="23A78AC7">
                <v:shape id="_x0000_i1151" type="#_x0000_t75" style="width:238.8pt;height:31.8pt" o:ole="">
                  <v:imagedata r:id="rId53" o:title=""/>
                </v:shape>
                <w:control r:id="rId63" w:name="TextBox13812" w:shapeid="_x0000_i1151"/>
              </w:object>
            </w:r>
          </w:p>
        </w:tc>
      </w:tr>
    </w:tbl>
    <w:p w14:paraId="62B2DF4F" w14:textId="77777777" w:rsidR="005A56EC" w:rsidRPr="0080344B" w:rsidRDefault="005A56EC" w:rsidP="005A56EC">
      <w:pPr>
        <w:spacing w:after="0"/>
        <w:rPr>
          <w:b/>
          <w:bCs/>
          <w:sz w:val="12"/>
          <w:szCs w:val="12"/>
        </w:rPr>
      </w:pPr>
    </w:p>
    <w:p w14:paraId="032DBFE8" w14:textId="77777777" w:rsidR="00442DC6" w:rsidRDefault="00442DC6" w:rsidP="0080344B">
      <w:pPr>
        <w:spacing w:after="40"/>
        <w:rPr>
          <w:b/>
          <w:bCs/>
        </w:rPr>
      </w:pPr>
      <w:r w:rsidRPr="00442DC6">
        <w:rPr>
          <w:b/>
          <w:bCs/>
        </w:rPr>
        <w:t xml:space="preserve">Intervenants professionnels et prestations </w:t>
      </w:r>
      <w:r w:rsidRPr="00442DC6">
        <w:rPr>
          <w:b/>
          <w:bCs/>
          <w:u w:val="single"/>
        </w:rPr>
        <w:t>déjà en place</w:t>
      </w:r>
      <w:r w:rsidRPr="00442DC6">
        <w:rPr>
          <w:b/>
          <w:bCs/>
        </w:rPr>
        <w:t> :</w:t>
      </w:r>
    </w:p>
    <w:tbl>
      <w:tblPr>
        <w:tblStyle w:val="Grilledutableau"/>
        <w:tblW w:w="10474" w:type="dxa"/>
        <w:jc w:val="center"/>
        <w:tblLook w:val="04A0" w:firstRow="1" w:lastRow="0" w:firstColumn="1" w:lastColumn="0" w:noHBand="0" w:noVBand="1"/>
      </w:tblPr>
      <w:tblGrid>
        <w:gridCol w:w="1871"/>
        <w:gridCol w:w="2856"/>
        <w:gridCol w:w="2856"/>
        <w:gridCol w:w="2891"/>
      </w:tblGrid>
      <w:tr w:rsidR="00B33C76" w:rsidRPr="005A56EC" w14:paraId="4AE0BE92" w14:textId="77777777" w:rsidTr="00B33C76">
        <w:trPr>
          <w:jc w:val="center"/>
        </w:trPr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7D178" w14:textId="77777777" w:rsidR="00ED0458" w:rsidRPr="005A56EC" w:rsidRDefault="00ED0458" w:rsidP="00ED04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4B9BA630" w14:textId="77777777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 w:rsidRPr="005A56EC">
              <w:rPr>
                <w:b/>
                <w:bCs/>
                <w:sz w:val="24"/>
                <w:szCs w:val="24"/>
              </w:rPr>
              <w:t>Nom Prénom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150C74B4" w14:textId="77777777" w:rsidR="00AE6D87" w:rsidRDefault="00F343D5" w:rsidP="00ED0458">
            <w:pPr>
              <w:jc w:val="center"/>
              <w:rPr>
                <w:b/>
                <w:bCs/>
              </w:rPr>
            </w:pPr>
            <w:r w:rsidRPr="00895E2B">
              <w:rPr>
                <w:b/>
                <w:bCs/>
              </w:rPr>
              <w:t>FREQUENCE</w:t>
            </w:r>
            <w:r>
              <w:rPr>
                <w:b/>
                <w:bCs/>
              </w:rPr>
              <w:t xml:space="preserve"> </w:t>
            </w:r>
          </w:p>
          <w:p w14:paraId="2D4355BF" w14:textId="0AC079C7" w:rsidR="00ED0458" w:rsidRDefault="00F343D5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 w:rsidRPr="00895E2B">
              <w:rPr>
                <w:b/>
                <w:bCs/>
              </w:rPr>
              <w:t>DU</w:t>
            </w:r>
            <w:r w:rsidR="00ED0458" w:rsidRPr="00895E2B">
              <w:rPr>
                <w:b/>
                <w:bCs/>
              </w:rPr>
              <w:t xml:space="preserve"> CONTACT</w: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0B3D5489" w14:textId="77777777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Téléphone</w:t>
            </w:r>
          </w:p>
        </w:tc>
      </w:tr>
      <w:tr w:rsidR="00B33C76" w14:paraId="2C18EC2C" w14:textId="77777777" w:rsidTr="00B33C76">
        <w:trPr>
          <w:trHeight w:val="397"/>
          <w:jc w:val="center"/>
        </w:trPr>
        <w:tc>
          <w:tcPr>
            <w:tcW w:w="18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FBC6B9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Médecin traitant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18037F53" w14:textId="073A2603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03949F1A">
                <v:shape id="_x0000_i1212" type="#_x0000_t75" style="width:132pt;height:18pt" o:ole="">
                  <v:imagedata r:id="rId64" o:title=""/>
                </v:shape>
                <w:control r:id="rId65" w:name="TextBox1383" w:shapeid="_x0000_i1212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59385E01" w14:textId="1F87A619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77A858D9">
                <v:shape id="_x0000_i1155" type="#_x0000_t75" style="width:132pt;height:18pt" o:ole="">
                  <v:imagedata r:id="rId64" o:title=""/>
                </v:shape>
                <w:control r:id="rId66" w:name="TextBox13831" w:shapeid="_x0000_i1155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627B37CF" w14:textId="373F3592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6A020DD4">
                <v:shape id="_x0000_i1157" type="#_x0000_t75" style="width:132pt;height:18pt" o:ole="">
                  <v:imagedata r:id="rId64" o:title=""/>
                </v:shape>
                <w:control r:id="rId67" w:name="TextBox138314" w:shapeid="_x0000_i1157"/>
              </w:object>
            </w:r>
          </w:p>
        </w:tc>
      </w:tr>
      <w:tr w:rsidR="00B33C76" w14:paraId="1DFA275D" w14:textId="77777777" w:rsidTr="00B33C76">
        <w:trPr>
          <w:trHeight w:val="397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53292402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Infirmier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6C573A43" w14:textId="010B7003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1CAEFFBB">
                <v:shape id="_x0000_i1213" type="#_x0000_t75" style="width:132pt;height:18pt" o:ole="">
                  <v:imagedata r:id="rId64" o:title=""/>
                </v:shape>
                <w:control r:id="rId68" w:name="TextBox13836" w:shapeid="_x0000_i1213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69631EDD" w14:textId="21844735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00956EC5">
                <v:shape id="_x0000_i1161" type="#_x0000_t75" style="width:132pt;height:18pt" o:ole="">
                  <v:imagedata r:id="rId64" o:title=""/>
                </v:shape>
                <w:control r:id="rId69" w:name="TextBox13832" w:shapeid="_x0000_i1161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1AA3EE50" w14:textId="04417619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09CF2B93">
                <v:shape id="_x0000_i1163" type="#_x0000_t75" style="width:132pt;height:18pt" o:ole="">
                  <v:imagedata r:id="rId64" o:title=""/>
                </v:shape>
                <w:control r:id="rId70" w:name="TextBox138315" w:shapeid="_x0000_i1163"/>
              </w:object>
            </w:r>
          </w:p>
        </w:tc>
      </w:tr>
      <w:tr w:rsidR="00B33C76" w14:paraId="2A6FDABC" w14:textId="77777777" w:rsidTr="00B33C76">
        <w:trPr>
          <w:trHeight w:val="397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20C4EC62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Kiné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3DAD3E06" w14:textId="6C917643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190DF788">
                <v:shape id="_x0000_i1214" type="#_x0000_t75" style="width:132pt;height:18pt" o:ole="">
                  <v:imagedata r:id="rId64" o:title=""/>
                </v:shape>
                <w:control r:id="rId71" w:name="TextBox13837" w:shapeid="_x0000_i1214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3A313E87" w14:textId="6155408D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47DDDEDE">
                <v:shape id="_x0000_i1167" type="#_x0000_t75" style="width:132pt;height:18pt" o:ole="">
                  <v:imagedata r:id="rId64" o:title=""/>
                </v:shape>
                <w:control r:id="rId72" w:name="TextBox13833" w:shapeid="_x0000_i1167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0E388C6D" w14:textId="05450475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5FADA3FA">
                <v:shape id="_x0000_i1169" type="#_x0000_t75" style="width:132pt;height:18pt" o:ole="">
                  <v:imagedata r:id="rId64" o:title=""/>
                </v:shape>
                <w:control r:id="rId73" w:name="TextBox138316" w:shapeid="_x0000_i1169"/>
              </w:object>
            </w:r>
          </w:p>
        </w:tc>
      </w:tr>
      <w:tr w:rsidR="00B33C76" w14:paraId="51F6EA82" w14:textId="77777777" w:rsidTr="00B33C76">
        <w:trPr>
          <w:trHeight w:val="397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20272D6C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Aide à domicile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1A065AE2" w14:textId="198826FE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30175974">
                <v:shape id="_x0000_i1215" type="#_x0000_t75" style="width:132pt;height:18pt" o:ole="">
                  <v:imagedata r:id="rId64" o:title=""/>
                </v:shape>
                <w:control r:id="rId74" w:name="TextBox13838" w:shapeid="_x0000_i1215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14:paraId="00D950FE" w14:textId="3E811CB6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0ACF8392">
                <v:shape id="_x0000_i1173" type="#_x0000_t75" style="width:132pt;height:18pt" o:ole="">
                  <v:imagedata r:id="rId64" o:title=""/>
                </v:shape>
                <w:control r:id="rId75" w:name="TextBox13834" w:shapeid="_x0000_i1173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2C04DF4A" w14:textId="56C211D4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299D7454">
                <v:shape id="_x0000_i1175" type="#_x0000_t75" style="width:132pt;height:18pt" o:ole="">
                  <v:imagedata r:id="rId64" o:title=""/>
                </v:shape>
                <w:control r:id="rId76" w:name="TextBox138317" w:shapeid="_x0000_i1175"/>
              </w:object>
            </w:r>
          </w:p>
        </w:tc>
      </w:tr>
      <w:tr w:rsidR="00B33C76" w14:paraId="2CAD78F9" w14:textId="77777777" w:rsidTr="00B33C76">
        <w:trPr>
          <w:trHeight w:val="397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088F4D4B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Portage de repas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7C94D9C2" w14:textId="6140F430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07DFA686">
                <v:shape id="_x0000_i1216" type="#_x0000_t75" style="width:132pt;height:18pt" o:ole="">
                  <v:imagedata r:id="rId64" o:title=""/>
                </v:shape>
                <w:control r:id="rId77" w:name="TextBox13839" w:shapeid="_x0000_i1216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14:paraId="7572EB6C" w14:textId="59E8550C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2A041435">
                <v:shape id="_x0000_i1179" type="#_x0000_t75" style="width:132pt;height:18pt" o:ole="">
                  <v:imagedata r:id="rId64" o:title=""/>
                </v:shape>
                <w:control r:id="rId78" w:name="TextBox13835" w:shapeid="_x0000_i1179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54BE897E" w14:textId="0DEF7924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068D9F91">
                <v:shape id="_x0000_i1181" type="#_x0000_t75" style="width:132pt;height:18pt" o:ole="">
                  <v:imagedata r:id="rId64" o:title=""/>
                </v:shape>
                <w:control r:id="rId79" w:name="TextBox138318" w:shapeid="_x0000_i1181"/>
              </w:object>
            </w:r>
          </w:p>
        </w:tc>
      </w:tr>
      <w:tr w:rsidR="00B33C76" w14:paraId="1366A9E6" w14:textId="77777777" w:rsidTr="000E6447">
        <w:trPr>
          <w:trHeight w:val="283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1606A5E7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 w:rsidRPr="00895E2B">
              <w:rPr>
                <w:sz w:val="24"/>
                <w:szCs w:val="24"/>
              </w:rPr>
              <w:t>Téléassistance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1817404C" w14:textId="0EE3D95D" w:rsidR="000E6447" w:rsidRPr="000E6447" w:rsidRDefault="00ED0458" w:rsidP="000E6447">
            <w:r>
              <w:object w:dxaOrig="1440" w:dyaOrig="1440" w14:anchorId="7416B91F">
                <v:shape id="_x0000_i1217" type="#_x0000_t75" style="width:132pt;height:18pt" o:ole="">
                  <v:imagedata r:id="rId64" o:title=""/>
                </v:shape>
                <w:control r:id="rId80" w:name="TextBox138310" w:shapeid="_x0000_i1217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14:paraId="4F0A71FC" w14:textId="48E405C1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26C8C530">
                <v:shape id="_x0000_i1185" type="#_x0000_t75" style="width:132pt;height:18pt" o:ole="">
                  <v:imagedata r:id="rId64" o:title=""/>
                </v:shape>
                <w:control r:id="rId81" w:name="TextBox138311" w:shapeid="_x0000_i1185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5EC3AA3C" w14:textId="71E2C118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19FD90C8">
                <v:shape id="_x0000_i1187" type="#_x0000_t75" style="width:132pt;height:18pt" o:ole="">
                  <v:imagedata r:id="rId64" o:title=""/>
                </v:shape>
                <w:control r:id="rId82" w:name="TextBox138319" w:shapeid="_x0000_i1187"/>
              </w:object>
            </w:r>
          </w:p>
        </w:tc>
      </w:tr>
      <w:tr w:rsidR="00B33C76" w14:paraId="5AA49B9A" w14:textId="77777777" w:rsidTr="00B33C76">
        <w:trPr>
          <w:trHeight w:val="397"/>
          <w:jc w:val="center"/>
        </w:trPr>
        <w:tc>
          <w:tcPr>
            <w:tcW w:w="1871" w:type="dxa"/>
            <w:tcBorders>
              <w:right w:val="single" w:sz="4" w:space="0" w:color="auto"/>
            </w:tcBorders>
            <w:vAlign w:val="center"/>
          </w:tcPr>
          <w:p w14:paraId="649097D2" w14:textId="77777777" w:rsidR="00ED0458" w:rsidRPr="00895E2B" w:rsidRDefault="00ED0458" w:rsidP="00ED0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Autres : </w:t>
            </w:r>
          </w:p>
        </w:tc>
        <w:tc>
          <w:tcPr>
            <w:tcW w:w="2856" w:type="dxa"/>
            <w:tcBorders>
              <w:left w:val="single" w:sz="4" w:space="0" w:color="auto"/>
            </w:tcBorders>
            <w:vAlign w:val="center"/>
          </w:tcPr>
          <w:p w14:paraId="1A1D4721" w14:textId="5D212C33" w:rsidR="00ED0458" w:rsidRPr="005A56EC" w:rsidRDefault="00ED0458" w:rsidP="00ED0458">
            <w:pPr>
              <w:rPr>
                <w:b/>
                <w:bCs/>
                <w:sz w:val="24"/>
                <w:szCs w:val="24"/>
              </w:rPr>
            </w:pPr>
            <w:r>
              <w:object w:dxaOrig="1440" w:dyaOrig="1440" w14:anchorId="0E80563C">
                <v:shape id="_x0000_i1218" type="#_x0000_t75" style="width:132pt;height:18pt" o:ole="">
                  <v:imagedata r:id="rId64" o:title=""/>
                </v:shape>
                <w:control r:id="rId83" w:name="TextBox138312" w:shapeid="_x0000_i1218"/>
              </w:object>
            </w:r>
          </w:p>
        </w:tc>
        <w:tc>
          <w:tcPr>
            <w:tcW w:w="2856" w:type="dxa"/>
            <w:tcBorders>
              <w:left w:val="single" w:sz="4" w:space="0" w:color="auto"/>
            </w:tcBorders>
          </w:tcPr>
          <w:p w14:paraId="703E8FC8" w14:textId="7321878F" w:rsidR="00ED0458" w:rsidRPr="005A56EC" w:rsidRDefault="00ED0458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6C78E860">
                <v:shape id="_x0000_i1191" type="#_x0000_t75" style="width:132pt;height:18pt" o:ole="">
                  <v:imagedata r:id="rId64" o:title=""/>
                </v:shape>
                <w:control r:id="rId84" w:name="TextBox138313" w:shapeid="_x0000_i1191"/>
              </w:object>
            </w:r>
          </w:p>
        </w:tc>
        <w:tc>
          <w:tcPr>
            <w:tcW w:w="2891" w:type="dxa"/>
            <w:tcBorders>
              <w:left w:val="single" w:sz="4" w:space="0" w:color="auto"/>
            </w:tcBorders>
            <w:vAlign w:val="center"/>
          </w:tcPr>
          <w:p w14:paraId="2B1EE0D8" w14:textId="73E53F78" w:rsidR="00ED0458" w:rsidRPr="005A56EC" w:rsidRDefault="00B33C76" w:rsidP="00ED04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object w:dxaOrig="1440" w:dyaOrig="1440" w14:anchorId="44B73CDB">
                <v:shape id="_x0000_i1193" type="#_x0000_t75" style="width:132pt;height:18pt" o:ole="">
                  <v:imagedata r:id="rId64" o:title=""/>
                </v:shape>
                <w:control r:id="rId85" w:name="TextBox1383110" w:shapeid="_x0000_i1193"/>
              </w:object>
            </w:r>
          </w:p>
        </w:tc>
      </w:tr>
    </w:tbl>
    <w:p w14:paraId="77F25AAD" w14:textId="77777777" w:rsidR="00153BB0" w:rsidRDefault="00153BB0" w:rsidP="00442DC6">
      <w:pPr>
        <w:rPr>
          <w:b/>
          <w:bCs/>
        </w:rPr>
      </w:pPr>
    </w:p>
    <w:p w14:paraId="278DA918" w14:textId="77777777" w:rsidR="00895E2B" w:rsidRDefault="00895E2B" w:rsidP="00442DC6">
      <w:pPr>
        <w:rPr>
          <w:b/>
          <w:bCs/>
        </w:rPr>
      </w:pPr>
      <w:r>
        <w:rPr>
          <w:b/>
          <w:bCs/>
        </w:rPr>
        <w:lastRenderedPageBreak/>
        <w:t>La personne concernée bénéficie-t-elle, aujourd’hui, d’une prise en charge pour son maintien à domicile ?</w:t>
      </w:r>
      <w:r w:rsidR="005A56EC">
        <w:rPr>
          <w:b/>
          <w:bCs/>
        </w:rPr>
        <w:t xml:space="preserve"> </w:t>
      </w:r>
    </w:p>
    <w:p w14:paraId="009CB625" w14:textId="66B8A3B2" w:rsidR="00895E2B" w:rsidRPr="00895E2B" w:rsidRDefault="000E6447" w:rsidP="000E6447">
      <w:pPr>
        <w:tabs>
          <w:tab w:val="left" w:pos="1418"/>
          <w:tab w:val="left" w:pos="2835"/>
        </w:tabs>
      </w:pP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853022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4D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ED0458">
        <w:t xml:space="preserve">  </w:t>
      </w:r>
      <w:r w:rsidR="00ED0458" w:rsidRPr="00895E2B">
        <w:t>Non</w:t>
      </w:r>
      <w:r w:rsidR="00ED0458">
        <w:tab/>
      </w:r>
      <w:sdt>
        <w:sdtPr>
          <w:rPr>
            <w:sz w:val="32"/>
            <w:szCs w:val="32"/>
          </w:rPr>
          <w:id w:val="418442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1AE2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ED0458">
        <w:rPr>
          <w:rFonts w:ascii="Tahoma" w:hAnsi="Tahoma" w:cs="Tahoma"/>
          <w:b/>
          <w:bCs/>
        </w:rPr>
        <w:t xml:space="preserve">  </w:t>
      </w:r>
      <w:r w:rsidR="00895E2B" w:rsidRPr="00895E2B">
        <w:t>Oui</w:t>
      </w:r>
      <w:r w:rsidR="00ED0458">
        <w:t> :</w:t>
      </w:r>
      <w:r w:rsidR="00895E2B" w:rsidRPr="00895E2B">
        <w:tab/>
      </w:r>
      <w:r w:rsidR="00ED0458">
        <w:t>P</w:t>
      </w:r>
      <w:r w:rsidR="00895E2B" w:rsidRPr="00895E2B">
        <w:t>ar qui ?</w:t>
      </w:r>
      <w:r w:rsidR="00153BB0">
        <w:t xml:space="preserve"> </w:t>
      </w:r>
      <w:r w:rsidR="00ED0458">
        <w:object w:dxaOrig="1440" w:dyaOrig="1440" w14:anchorId="0B5B0B0C">
          <v:shape id="_x0000_i1219" type="#_x0000_t75" style="width:220.2pt;height:18pt" o:ole="">
            <v:imagedata r:id="rId86" o:title=""/>
          </v:shape>
          <w:control r:id="rId87" w:name="TextBox15" w:shapeid="_x0000_i1219"/>
        </w:object>
      </w:r>
    </w:p>
    <w:p w14:paraId="1704544E" w14:textId="6D340501" w:rsidR="00895E2B" w:rsidRPr="00C25A06" w:rsidRDefault="00C25A06" w:rsidP="00442DC6">
      <w:pPr>
        <w:rPr>
          <w:rFonts w:cstheme="minorHAnsi"/>
        </w:rPr>
      </w:pPr>
      <w:r w:rsidRPr="00C25A06">
        <w:rPr>
          <w:rFonts w:cstheme="minorHAnsi"/>
          <w:b/>
          <w:bCs/>
        </w:rPr>
        <w:t>La personne vit-elle seule à son domicile ?</w:t>
      </w:r>
      <w:r w:rsidRPr="00C25A06">
        <w:rPr>
          <w:rFonts w:cstheme="minorHAnsi"/>
        </w:rPr>
        <w:t xml:space="preserve">  </w:t>
      </w:r>
      <w:r w:rsidR="00ED0458">
        <w:rPr>
          <w:rFonts w:cstheme="minorHAnsi"/>
        </w:rPr>
        <w:tab/>
      </w:r>
      <w:sdt>
        <w:sdtPr>
          <w:rPr>
            <w:rFonts w:cstheme="minorHAnsi"/>
            <w:sz w:val="32"/>
            <w:szCs w:val="32"/>
          </w:rPr>
          <w:id w:val="490613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4D3">
            <w:rPr>
              <w:rFonts w:ascii="MS Gothic" w:eastAsia="MS Gothic" w:hAnsi="MS Gothic" w:cstheme="minorHAnsi" w:hint="eastAsia"/>
              <w:sz w:val="32"/>
              <w:szCs w:val="32"/>
            </w:rPr>
            <w:t>☐</w:t>
          </w:r>
        </w:sdtContent>
      </w:sdt>
      <w:r w:rsidR="00ED0458">
        <w:rPr>
          <w:rFonts w:cstheme="minorHAnsi"/>
        </w:rPr>
        <w:t xml:space="preserve">  </w:t>
      </w:r>
      <w:r w:rsidRPr="00ED0458">
        <w:rPr>
          <w:rFonts w:cstheme="minorHAnsi"/>
        </w:rPr>
        <w:t>Oui</w:t>
      </w:r>
      <w:r w:rsidRPr="00ED0458">
        <w:rPr>
          <w:rFonts w:cstheme="minorHAnsi"/>
        </w:rPr>
        <w:tab/>
      </w:r>
      <w:r w:rsidR="00ED0458" w:rsidRPr="00ED0458">
        <w:rPr>
          <w:rFonts w:cstheme="minorHAnsi"/>
        </w:rPr>
        <w:tab/>
      </w:r>
      <w:sdt>
        <w:sdtPr>
          <w:rPr>
            <w:rFonts w:cstheme="minorHAnsi"/>
            <w:sz w:val="32"/>
            <w:szCs w:val="32"/>
          </w:rPr>
          <w:id w:val="-977911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645C">
            <w:rPr>
              <w:rFonts w:ascii="MS Gothic" w:eastAsia="MS Gothic" w:hAnsi="MS Gothic" w:cstheme="minorHAnsi" w:hint="eastAsia"/>
              <w:sz w:val="32"/>
              <w:szCs w:val="32"/>
            </w:rPr>
            <w:t>☐</w:t>
          </w:r>
        </w:sdtContent>
      </w:sdt>
      <w:r w:rsidR="00ED0458" w:rsidRPr="00ED0458">
        <w:rPr>
          <w:rFonts w:cstheme="minorHAnsi"/>
        </w:rPr>
        <w:t xml:space="preserve">  </w:t>
      </w:r>
      <w:r w:rsidRPr="00ED0458">
        <w:rPr>
          <w:rFonts w:cstheme="minorHAnsi"/>
        </w:rPr>
        <w:t xml:space="preserve">Non </w:t>
      </w:r>
    </w:p>
    <w:p w14:paraId="1C22E3EB" w14:textId="77777777" w:rsidR="00895E2B" w:rsidRDefault="00895E2B" w:rsidP="00DA4289">
      <w:pPr>
        <w:spacing w:after="120"/>
        <w:rPr>
          <w:rFonts w:cstheme="minorHAnsi"/>
          <w:b/>
          <w:bCs/>
        </w:rPr>
      </w:pPr>
      <w:r w:rsidRPr="00887634">
        <w:rPr>
          <w:rFonts w:cstheme="minorHAnsi"/>
          <w:b/>
          <w:bCs/>
        </w:rPr>
        <w:t>Exposé de la situation :</w:t>
      </w:r>
    </w:p>
    <w:p w14:paraId="018E7A77" w14:textId="412AEA72" w:rsidR="00ED0458" w:rsidRDefault="00ED0458" w:rsidP="00DA4289">
      <w:pPr>
        <w:spacing w:after="120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1440" w:dyaOrig="1440" w14:anchorId="3EC38521">
          <v:shape id="_x0000_i1221" type="#_x0000_t75" style="width:512.4pt;height:405.6pt" o:ole="">
            <v:imagedata r:id="rId88" o:title=""/>
          </v:shape>
          <w:control r:id="rId89" w:name="TextBox14" w:shapeid="_x0000_i1221"/>
        </w:object>
      </w:r>
    </w:p>
    <w:p w14:paraId="51FCD905" w14:textId="77777777" w:rsidR="00895E2B" w:rsidRDefault="00895E2B" w:rsidP="00ED0458">
      <w:pPr>
        <w:spacing w:before="120" w:after="120"/>
        <w:rPr>
          <w:rFonts w:cstheme="minorHAnsi"/>
          <w:b/>
          <w:bCs/>
        </w:rPr>
      </w:pPr>
      <w:r>
        <w:rPr>
          <w:rFonts w:cstheme="minorHAnsi"/>
          <w:b/>
          <w:bCs/>
        </w:rPr>
        <w:t>Vous sollicitez le CLIC de la Provence Verte pour :</w:t>
      </w:r>
    </w:p>
    <w:p w14:paraId="6C1E7656" w14:textId="60C413E1" w:rsidR="00895E2B" w:rsidRPr="00895E2B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-1365054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A0A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E94186">
        <w:rPr>
          <w:rFonts w:cstheme="minorHAnsi"/>
          <w:sz w:val="28"/>
          <w:szCs w:val="28"/>
        </w:rPr>
        <w:t xml:space="preserve"> </w:t>
      </w:r>
      <w:r w:rsidR="00895E2B" w:rsidRPr="00895E2B">
        <w:rPr>
          <w:rFonts w:cstheme="minorHAnsi"/>
        </w:rPr>
        <w:t>Une évaluation gérontologique à domicile </w:t>
      </w:r>
    </w:p>
    <w:p w14:paraId="67AEA2F2" w14:textId="38E9E24A" w:rsidR="00895E2B" w:rsidRPr="00895E2B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-1968965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A0A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895E2B" w:rsidRPr="00895E2B">
        <w:rPr>
          <w:rFonts w:cstheme="minorHAnsi"/>
        </w:rPr>
        <w:t xml:space="preserve"> Une visite à domicile commun</w:t>
      </w:r>
      <w:r w:rsidR="00895E2B">
        <w:rPr>
          <w:rFonts w:cstheme="minorHAnsi"/>
        </w:rPr>
        <w:t>e</w:t>
      </w:r>
    </w:p>
    <w:p w14:paraId="31AE18B9" w14:textId="760FCCDB" w:rsidR="00895E2B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-1539047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A0A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E94186">
        <w:rPr>
          <w:rFonts w:cstheme="minorHAnsi"/>
        </w:rPr>
        <w:t xml:space="preserve"> </w:t>
      </w:r>
      <w:r w:rsidR="00895E2B">
        <w:rPr>
          <w:rFonts w:cstheme="minorHAnsi"/>
        </w:rPr>
        <w:t>La mise en place</w:t>
      </w:r>
      <w:r w:rsidR="00E94186">
        <w:rPr>
          <w:rFonts w:cstheme="minorHAnsi"/>
        </w:rPr>
        <w:t xml:space="preserve"> d</w:t>
      </w:r>
      <w:r w:rsidR="00895E2B">
        <w:rPr>
          <w:rFonts w:cstheme="minorHAnsi"/>
        </w:rPr>
        <w:t>’intervenants (Précisez</w:t>
      </w:r>
      <w:r w:rsidR="00E94186">
        <w:rPr>
          <w:rFonts w:cstheme="minorHAnsi"/>
        </w:rPr>
        <w:t xml:space="preserve"> : </w:t>
      </w:r>
      <w:r w:rsidR="00F343D5">
        <w:rPr>
          <w:rFonts w:cstheme="minorHAnsi"/>
        </w:rPr>
        <w:object w:dxaOrig="1440" w:dyaOrig="1440" w14:anchorId="6DD71E8C">
          <v:shape id="_x0000_i1199" type="#_x0000_t75" style="width:250.2pt;height:18pt" o:ole="">
            <v:imagedata r:id="rId90" o:title=""/>
          </v:shape>
          <w:control r:id="rId91" w:name="TextBox16" w:shapeid="_x0000_i1199"/>
        </w:object>
      </w:r>
      <w:r w:rsidR="00895E2B">
        <w:rPr>
          <w:rFonts w:cstheme="minorHAnsi"/>
        </w:rPr>
        <w:t>)</w:t>
      </w:r>
    </w:p>
    <w:p w14:paraId="7EF73FE1" w14:textId="6CC501EA" w:rsidR="00895E2B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-9106946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A0A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E94186" w:rsidRPr="00F22A0A">
        <w:rPr>
          <w:rFonts w:cstheme="minorHAnsi"/>
          <w:sz w:val="28"/>
          <w:szCs w:val="28"/>
        </w:rPr>
        <w:t xml:space="preserve"> </w:t>
      </w:r>
      <w:r w:rsidR="00895E2B">
        <w:rPr>
          <w:rFonts w:cstheme="minorHAnsi"/>
        </w:rPr>
        <w:t>Des informations / conseils sur les dispositifs de maintien à domicile</w:t>
      </w:r>
    </w:p>
    <w:p w14:paraId="6E5A904C" w14:textId="21A561FD" w:rsidR="00895E2B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1159187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A0A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E94186" w:rsidRPr="00F22A0A">
        <w:rPr>
          <w:rFonts w:cstheme="minorHAnsi"/>
          <w:sz w:val="28"/>
          <w:szCs w:val="28"/>
        </w:rPr>
        <w:t xml:space="preserve"> </w:t>
      </w:r>
      <w:r w:rsidR="00895E2B">
        <w:rPr>
          <w:rFonts w:cstheme="minorHAnsi"/>
        </w:rPr>
        <w:t>Des informations / conseils sur les structures d’hébergement</w:t>
      </w:r>
    </w:p>
    <w:p w14:paraId="235EB3AA" w14:textId="09C35E38" w:rsidR="00F251E3" w:rsidRDefault="003F44D3" w:rsidP="00E94186">
      <w:pPr>
        <w:spacing w:after="0" w:line="288" w:lineRule="auto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315532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F343D5" w:rsidRPr="00F22A0A">
        <w:rPr>
          <w:rFonts w:cstheme="minorHAnsi"/>
          <w:sz w:val="28"/>
          <w:szCs w:val="28"/>
        </w:rPr>
        <w:t xml:space="preserve"> </w:t>
      </w:r>
      <w:r w:rsidR="00055352">
        <w:rPr>
          <w:rFonts w:cstheme="minorHAnsi"/>
        </w:rPr>
        <w:t xml:space="preserve">Autre : </w:t>
      </w:r>
      <w:r w:rsidR="00F343D5">
        <w:rPr>
          <w:rFonts w:cstheme="minorHAnsi"/>
        </w:rPr>
        <w:object w:dxaOrig="1440" w:dyaOrig="1440" w14:anchorId="70BBDFB6">
          <v:shape id="_x0000_i1222" type="#_x0000_t75" style="width:409.8pt;height:18pt" o:ole="">
            <v:imagedata r:id="rId92" o:title=""/>
          </v:shape>
          <w:control r:id="rId93" w:name="TextBox17" w:shapeid="_x0000_i1222"/>
        </w:object>
      </w:r>
    </w:p>
    <w:sectPr w:rsidR="00F251E3" w:rsidSect="000E6447">
      <w:headerReference w:type="default" r:id="rId94"/>
      <w:footerReference w:type="default" r:id="rId95"/>
      <w:pgSz w:w="11906" w:h="16838"/>
      <w:pgMar w:top="851" w:right="851" w:bottom="1134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F4589" w14:textId="77777777" w:rsidR="00C4621A" w:rsidRDefault="00C4621A" w:rsidP="00F251E3">
      <w:pPr>
        <w:spacing w:after="0" w:line="240" w:lineRule="auto"/>
      </w:pPr>
      <w:r>
        <w:separator/>
      </w:r>
    </w:p>
  </w:endnote>
  <w:endnote w:type="continuationSeparator" w:id="0">
    <w:p w14:paraId="2839ABCF" w14:textId="77777777" w:rsidR="00C4621A" w:rsidRDefault="00C4621A" w:rsidP="00F2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D192" w14:textId="2BF72F5E" w:rsidR="007B3790" w:rsidRPr="007B3790" w:rsidRDefault="00F710ED" w:rsidP="000E6447">
    <w:pPr>
      <w:pStyle w:val="Pieddepage"/>
      <w:tabs>
        <w:tab w:val="clear" w:pos="9072"/>
        <w:tab w:val="left" w:pos="7938"/>
        <w:tab w:val="left" w:pos="8222"/>
        <w:tab w:val="right" w:pos="10348"/>
      </w:tabs>
      <w:rPr>
        <w:b/>
        <w:bCs/>
        <w:color w:val="538135" w:themeColor="accent6" w:themeShade="BF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8EC068" wp14:editId="17BF52E6">
              <wp:simplePos x="0" y="0"/>
              <wp:positionH relativeFrom="leftMargin">
                <wp:posOffset>337820</wp:posOffset>
              </wp:positionH>
              <wp:positionV relativeFrom="page">
                <wp:posOffset>10024745</wp:posOffset>
              </wp:positionV>
              <wp:extent cx="76200" cy="432000"/>
              <wp:effectExtent l="0" t="0" r="19050" b="25400"/>
              <wp:wrapNone/>
              <wp:docPr id="455" name="Group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432000"/>
                        <a:chOff x="2820" y="4935"/>
                        <a:chExt cx="120" cy="1320"/>
                      </a:xfrm>
                    </wpg:grpSpPr>
                    <wps:wsp>
                      <wps:cNvPr id="456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5F5B19D1" id="Groupe 239" o:spid="_x0000_s1026" style="position:absolute;margin-left:26.6pt;margin-top:789.35pt;width:6pt;height:34pt;z-index:251659264;mso-position-horizontal-relative:left-margin-area;mso-position-vertical-relative:page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7B3790" w:rsidRPr="007B3790">
      <w:rPr>
        <w:b/>
        <w:bCs/>
        <w:color w:val="538135" w:themeColor="accent6" w:themeShade="BF"/>
      </w:rPr>
      <w:t>CENTRE LOCAL D’INFORMATION ET DE COORDINATION GERONTOLOGIQUE</w:t>
    </w:r>
    <w:r w:rsidR="000E6447">
      <w:rPr>
        <w:b/>
        <w:bCs/>
        <w:color w:val="538135" w:themeColor="accent6" w:themeShade="BF"/>
      </w:rPr>
      <w:t xml:space="preserve"> </w:t>
    </w:r>
    <w:r w:rsidR="000E6447">
      <w:rPr>
        <w:b/>
        <w:bCs/>
        <w:color w:val="538135" w:themeColor="accent6" w:themeShade="BF"/>
      </w:rPr>
      <w:tab/>
    </w:r>
    <w:r w:rsidR="000E6447" w:rsidRPr="000E6447">
      <w:rPr>
        <w:color w:val="538135" w:themeColor="accent6" w:themeShade="BF"/>
      </w:rPr>
      <w:sym w:font="Wingdings" w:char="F028"/>
    </w:r>
    <w:r w:rsidR="000E6447">
      <w:rPr>
        <w:color w:val="538135" w:themeColor="accent6" w:themeShade="BF"/>
      </w:rPr>
      <w:t xml:space="preserve"> </w:t>
    </w:r>
    <w:r w:rsidR="000E6447" w:rsidRPr="00F710ED">
      <w:rPr>
        <w:b/>
        <w:bCs/>
        <w:color w:val="538135" w:themeColor="accent6" w:themeShade="BF"/>
        <w:sz w:val="24"/>
        <w:szCs w:val="24"/>
      </w:rPr>
      <w:t>04 94 04 00 38</w:t>
    </w:r>
    <w:r w:rsidR="000E6447">
      <w:t xml:space="preserve">   </w:t>
    </w:r>
  </w:p>
  <w:p w14:paraId="31A5C879" w14:textId="77777777" w:rsidR="007B3790" w:rsidRDefault="007B3790" w:rsidP="000E6447">
    <w:pPr>
      <w:pStyle w:val="Pieddepage"/>
      <w:ind w:right="-286"/>
      <w:rPr>
        <w:b/>
        <w:bCs/>
      </w:rPr>
    </w:pPr>
    <w:r w:rsidRPr="007B3790">
      <w:rPr>
        <w:b/>
        <w:bCs/>
      </w:rPr>
      <w:t>Centre Intercommunal d’Action Sociale de la Provence Verte</w:t>
    </w:r>
    <w:r w:rsidR="00F259A2">
      <w:rPr>
        <w:b/>
        <w:bCs/>
      </w:rPr>
      <w:t xml:space="preserve"> </w:t>
    </w:r>
  </w:p>
  <w:p w14:paraId="40089C27" w14:textId="7E853CB3" w:rsidR="00F259A2" w:rsidRDefault="000E6447" w:rsidP="000E6447">
    <w:pPr>
      <w:tabs>
        <w:tab w:val="left" w:pos="7938"/>
      </w:tabs>
      <w:spacing w:after="0"/>
      <w:ind w:right="-286"/>
    </w:pPr>
    <w:r w:rsidRPr="007B3790">
      <w:t>Quartier de Paris 174, Route Départementale 554, 83170 BRIGNOLES</w:t>
    </w:r>
    <w:r>
      <w:t xml:space="preserve">  </w:t>
    </w:r>
    <w:r>
      <w:tab/>
    </w:r>
    <w:hyperlink r:id="rId1" w:history="1">
      <w:r w:rsidRPr="00FA0150">
        <w:rPr>
          <w:rStyle w:val="Lienhypertexte"/>
          <w:b/>
          <w:bCs/>
        </w:rPr>
        <w:t>clic@caprovenceverte.fr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8C719" w14:textId="77777777" w:rsidR="00C4621A" w:rsidRDefault="00C4621A" w:rsidP="00F251E3">
      <w:pPr>
        <w:spacing w:after="0" w:line="240" w:lineRule="auto"/>
      </w:pPr>
      <w:r>
        <w:separator/>
      </w:r>
    </w:p>
  </w:footnote>
  <w:footnote w:type="continuationSeparator" w:id="0">
    <w:p w14:paraId="1E75EDF7" w14:textId="77777777" w:rsidR="00C4621A" w:rsidRDefault="00C4621A" w:rsidP="00F2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5E3C" w14:textId="77777777" w:rsidR="00F251E3" w:rsidRDefault="00A77A98" w:rsidP="00A77A98">
    <w:pPr>
      <w:pStyle w:val="En-tte"/>
      <w:jc w:val="center"/>
    </w:pPr>
    <w:r w:rsidRPr="00FE2242">
      <w:rPr>
        <w:noProof/>
        <w:sz w:val="16"/>
        <w:szCs w:val="16"/>
        <w:lang w:eastAsia="fr-FR"/>
      </w:rPr>
      <w:drawing>
        <wp:anchor distT="0" distB="0" distL="114300" distR="114300" simplePos="0" relativeHeight="251661312" behindDoc="1" locked="0" layoutInCell="1" allowOverlap="1" wp14:anchorId="170BD9E8" wp14:editId="2019C9A9">
          <wp:simplePos x="0" y="0"/>
          <wp:positionH relativeFrom="page">
            <wp:posOffset>360045</wp:posOffset>
          </wp:positionH>
          <wp:positionV relativeFrom="page">
            <wp:posOffset>288290</wp:posOffset>
          </wp:positionV>
          <wp:extent cx="874800" cy="1080000"/>
          <wp:effectExtent l="0" t="0" r="1905" b="6350"/>
          <wp:wrapSquare wrapText="bothSides"/>
          <wp:docPr id="1420769815" name="Image 1420769815" descr="Une image contenant capture d’écran, Graphique, graphisme, conceptio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6939636" name="Image 846939636" descr="Une image contenant capture d’écran, Graphique, graphisme, conceptio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8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1E3" w:rsidRPr="000B3502">
      <w:rPr>
        <w:bCs/>
        <w:color w:val="70AD47"/>
        <w:sz w:val="32"/>
        <w:szCs w:val="3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Centre Local d’Information et de Coordination</w:t>
    </w:r>
  </w:p>
  <w:p w14:paraId="4854E3A3" w14:textId="77777777" w:rsidR="00F251E3" w:rsidRDefault="00F251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969F9"/>
    <w:multiLevelType w:val="hybridMultilevel"/>
    <w:tmpl w:val="92B01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94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1A"/>
    <w:rsid w:val="00015C91"/>
    <w:rsid w:val="00036C84"/>
    <w:rsid w:val="0004494E"/>
    <w:rsid w:val="00055352"/>
    <w:rsid w:val="00060ECE"/>
    <w:rsid w:val="0006541E"/>
    <w:rsid w:val="000A196F"/>
    <w:rsid w:val="000B3502"/>
    <w:rsid w:val="000D5A2E"/>
    <w:rsid w:val="000D6D63"/>
    <w:rsid w:val="000E6447"/>
    <w:rsid w:val="000F77CF"/>
    <w:rsid w:val="00105CF2"/>
    <w:rsid w:val="00120085"/>
    <w:rsid w:val="00125043"/>
    <w:rsid w:val="00141400"/>
    <w:rsid w:val="00153BB0"/>
    <w:rsid w:val="001607E5"/>
    <w:rsid w:val="001621E4"/>
    <w:rsid w:val="00193B8F"/>
    <w:rsid w:val="001F3418"/>
    <w:rsid w:val="00244A0E"/>
    <w:rsid w:val="002C22E3"/>
    <w:rsid w:val="002E7FEA"/>
    <w:rsid w:val="00340D7D"/>
    <w:rsid w:val="0035046F"/>
    <w:rsid w:val="0037035D"/>
    <w:rsid w:val="00373F75"/>
    <w:rsid w:val="003B1AE2"/>
    <w:rsid w:val="003F44D3"/>
    <w:rsid w:val="00442DC6"/>
    <w:rsid w:val="004D558B"/>
    <w:rsid w:val="004E1760"/>
    <w:rsid w:val="004E5070"/>
    <w:rsid w:val="004E6975"/>
    <w:rsid w:val="00507C85"/>
    <w:rsid w:val="00511621"/>
    <w:rsid w:val="005160E5"/>
    <w:rsid w:val="00587C9A"/>
    <w:rsid w:val="00596F20"/>
    <w:rsid w:val="005A56EC"/>
    <w:rsid w:val="00607EAA"/>
    <w:rsid w:val="006128BA"/>
    <w:rsid w:val="0065041C"/>
    <w:rsid w:val="006C2032"/>
    <w:rsid w:val="006D4F69"/>
    <w:rsid w:val="006F67C9"/>
    <w:rsid w:val="0073554E"/>
    <w:rsid w:val="0074053B"/>
    <w:rsid w:val="00753396"/>
    <w:rsid w:val="00755848"/>
    <w:rsid w:val="007B3790"/>
    <w:rsid w:val="007C0ACB"/>
    <w:rsid w:val="007C1F4B"/>
    <w:rsid w:val="00802374"/>
    <w:rsid w:val="0080344B"/>
    <w:rsid w:val="00855DAC"/>
    <w:rsid w:val="00887634"/>
    <w:rsid w:val="00895E2B"/>
    <w:rsid w:val="00913262"/>
    <w:rsid w:val="00950590"/>
    <w:rsid w:val="0099549F"/>
    <w:rsid w:val="00A01C22"/>
    <w:rsid w:val="00A14A0F"/>
    <w:rsid w:val="00A205E7"/>
    <w:rsid w:val="00A77A98"/>
    <w:rsid w:val="00A84996"/>
    <w:rsid w:val="00AD41B9"/>
    <w:rsid w:val="00AE6D87"/>
    <w:rsid w:val="00B02402"/>
    <w:rsid w:val="00B24D1D"/>
    <w:rsid w:val="00B3323B"/>
    <w:rsid w:val="00B33C76"/>
    <w:rsid w:val="00B7595D"/>
    <w:rsid w:val="00B8076C"/>
    <w:rsid w:val="00B94D0C"/>
    <w:rsid w:val="00BD3E1A"/>
    <w:rsid w:val="00BD55C0"/>
    <w:rsid w:val="00C25A06"/>
    <w:rsid w:val="00C342C8"/>
    <w:rsid w:val="00C43C30"/>
    <w:rsid w:val="00C4621A"/>
    <w:rsid w:val="00C66739"/>
    <w:rsid w:val="00D05527"/>
    <w:rsid w:val="00D2392B"/>
    <w:rsid w:val="00DA4289"/>
    <w:rsid w:val="00DB645C"/>
    <w:rsid w:val="00DD48B4"/>
    <w:rsid w:val="00DF79BC"/>
    <w:rsid w:val="00E04182"/>
    <w:rsid w:val="00E12810"/>
    <w:rsid w:val="00E232FE"/>
    <w:rsid w:val="00E81A56"/>
    <w:rsid w:val="00E94186"/>
    <w:rsid w:val="00EB4235"/>
    <w:rsid w:val="00EB4771"/>
    <w:rsid w:val="00ED0458"/>
    <w:rsid w:val="00F15BDE"/>
    <w:rsid w:val="00F22A0A"/>
    <w:rsid w:val="00F23614"/>
    <w:rsid w:val="00F251E3"/>
    <w:rsid w:val="00F259A2"/>
    <w:rsid w:val="00F343D5"/>
    <w:rsid w:val="00F42AAB"/>
    <w:rsid w:val="00F52138"/>
    <w:rsid w:val="00F60310"/>
    <w:rsid w:val="00F63F49"/>
    <w:rsid w:val="00F710ED"/>
    <w:rsid w:val="00F82E9B"/>
    <w:rsid w:val="00FE2242"/>
    <w:rsid w:val="00FE6289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18C7F6DF"/>
  <w15:chartTrackingRefBased/>
  <w15:docId w15:val="{702B560B-5110-48FB-A9E7-886C4AA5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5E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2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1E3"/>
  </w:style>
  <w:style w:type="paragraph" w:styleId="Pieddepage">
    <w:name w:val="footer"/>
    <w:basedOn w:val="Normal"/>
    <w:link w:val="PieddepageCar"/>
    <w:uiPriority w:val="99"/>
    <w:unhideWhenUsed/>
    <w:rsid w:val="00F2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1E3"/>
  </w:style>
  <w:style w:type="character" w:styleId="Lienhypertexte">
    <w:name w:val="Hyperlink"/>
    <w:basedOn w:val="Policepardfaut"/>
    <w:uiPriority w:val="99"/>
    <w:unhideWhenUsed/>
    <w:rsid w:val="00F259A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259A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340D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7.wmf"/><Relationship Id="rId42" Type="http://schemas.openxmlformats.org/officeDocument/2006/relationships/control" Target="activeX/activeX18.xml"/><Relationship Id="rId47" Type="http://schemas.openxmlformats.org/officeDocument/2006/relationships/image" Target="media/image19.wmf"/><Relationship Id="rId63" Type="http://schemas.openxmlformats.org/officeDocument/2006/relationships/control" Target="activeX/activeX32.xml"/><Relationship Id="rId68" Type="http://schemas.openxmlformats.org/officeDocument/2006/relationships/control" Target="activeX/activeX36.xml"/><Relationship Id="rId84" Type="http://schemas.openxmlformats.org/officeDocument/2006/relationships/control" Target="activeX/activeX52.xml"/><Relationship Id="rId89" Type="http://schemas.openxmlformats.org/officeDocument/2006/relationships/control" Target="activeX/activeX55.xml"/><Relationship Id="rId16" Type="http://schemas.openxmlformats.org/officeDocument/2006/relationships/control" Target="activeX/activeX4.xml"/><Relationship Id="rId11" Type="http://schemas.openxmlformats.org/officeDocument/2006/relationships/image" Target="media/image2.wmf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53" Type="http://schemas.openxmlformats.org/officeDocument/2006/relationships/image" Target="media/image22.wmf"/><Relationship Id="rId58" Type="http://schemas.openxmlformats.org/officeDocument/2006/relationships/control" Target="activeX/activeX27.xml"/><Relationship Id="rId74" Type="http://schemas.openxmlformats.org/officeDocument/2006/relationships/control" Target="activeX/activeX42.xml"/><Relationship Id="rId79" Type="http://schemas.openxmlformats.org/officeDocument/2006/relationships/control" Target="activeX/activeX47.xml"/><Relationship Id="rId5" Type="http://schemas.openxmlformats.org/officeDocument/2006/relationships/settings" Target="settings.xml"/><Relationship Id="rId90" Type="http://schemas.openxmlformats.org/officeDocument/2006/relationships/image" Target="media/image27.wmf"/><Relationship Id="rId95" Type="http://schemas.openxmlformats.org/officeDocument/2006/relationships/footer" Target="footer1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control" Target="activeX/activeX21.xml"/><Relationship Id="rId64" Type="http://schemas.openxmlformats.org/officeDocument/2006/relationships/image" Target="media/image24.wmf"/><Relationship Id="rId69" Type="http://schemas.openxmlformats.org/officeDocument/2006/relationships/control" Target="activeX/activeX37.xml"/><Relationship Id="rId80" Type="http://schemas.openxmlformats.org/officeDocument/2006/relationships/control" Target="activeX/activeX48.xml"/><Relationship Id="rId85" Type="http://schemas.openxmlformats.org/officeDocument/2006/relationships/control" Target="activeX/activeX53.xml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control" Target="activeX/activeX28.xml"/><Relationship Id="rId67" Type="http://schemas.openxmlformats.org/officeDocument/2006/relationships/control" Target="activeX/activeX35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Relationship Id="rId54" Type="http://schemas.openxmlformats.org/officeDocument/2006/relationships/control" Target="activeX/activeX24.xml"/><Relationship Id="rId62" Type="http://schemas.openxmlformats.org/officeDocument/2006/relationships/control" Target="activeX/activeX31.xml"/><Relationship Id="rId70" Type="http://schemas.openxmlformats.org/officeDocument/2006/relationships/control" Target="activeX/activeX38.xml"/><Relationship Id="rId75" Type="http://schemas.openxmlformats.org/officeDocument/2006/relationships/control" Target="activeX/activeX43.xml"/><Relationship Id="rId83" Type="http://schemas.openxmlformats.org/officeDocument/2006/relationships/control" Target="activeX/activeX51.xml"/><Relationship Id="rId88" Type="http://schemas.openxmlformats.org/officeDocument/2006/relationships/image" Target="media/image26.wmf"/><Relationship Id="rId91" Type="http://schemas.openxmlformats.org/officeDocument/2006/relationships/control" Target="activeX/activeX56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0.wmf"/><Relationship Id="rId57" Type="http://schemas.openxmlformats.org/officeDocument/2006/relationships/control" Target="activeX/activeX26.xml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9.xml"/><Relationship Id="rId65" Type="http://schemas.openxmlformats.org/officeDocument/2006/relationships/control" Target="activeX/activeX33.xml"/><Relationship Id="rId73" Type="http://schemas.openxmlformats.org/officeDocument/2006/relationships/control" Target="activeX/activeX41.xml"/><Relationship Id="rId78" Type="http://schemas.openxmlformats.org/officeDocument/2006/relationships/control" Target="activeX/activeX46.xml"/><Relationship Id="rId81" Type="http://schemas.openxmlformats.org/officeDocument/2006/relationships/control" Target="activeX/activeX49.xml"/><Relationship Id="rId86" Type="http://schemas.openxmlformats.org/officeDocument/2006/relationships/image" Target="media/image25.wmf"/><Relationship Id="rId9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5.wmf"/><Relationship Id="rId34" Type="http://schemas.openxmlformats.org/officeDocument/2006/relationships/control" Target="activeX/activeX13.xml"/><Relationship Id="rId50" Type="http://schemas.openxmlformats.org/officeDocument/2006/relationships/control" Target="activeX/activeX22.xml"/><Relationship Id="rId55" Type="http://schemas.openxmlformats.org/officeDocument/2006/relationships/control" Target="activeX/activeX25.xml"/><Relationship Id="rId76" Type="http://schemas.openxmlformats.org/officeDocument/2006/relationships/control" Target="activeX/activeX44.xml"/><Relationship Id="rId97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control" Target="activeX/activeX39.xml"/><Relationship Id="rId92" Type="http://schemas.openxmlformats.org/officeDocument/2006/relationships/image" Target="media/image28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control" Target="activeX/activeX8.xml"/><Relationship Id="rId40" Type="http://schemas.openxmlformats.org/officeDocument/2006/relationships/control" Target="activeX/activeX17.xml"/><Relationship Id="rId45" Type="http://schemas.openxmlformats.org/officeDocument/2006/relationships/image" Target="media/image18.wmf"/><Relationship Id="rId66" Type="http://schemas.openxmlformats.org/officeDocument/2006/relationships/control" Target="activeX/activeX34.xml"/><Relationship Id="rId87" Type="http://schemas.openxmlformats.org/officeDocument/2006/relationships/control" Target="activeX/activeX54.xml"/><Relationship Id="rId61" Type="http://schemas.openxmlformats.org/officeDocument/2006/relationships/control" Target="activeX/activeX30.xml"/><Relationship Id="rId82" Type="http://schemas.openxmlformats.org/officeDocument/2006/relationships/control" Target="activeX/activeX50.xml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control" Target="activeX/activeX45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control" Target="activeX/activeX40.xml"/><Relationship Id="rId93" Type="http://schemas.openxmlformats.org/officeDocument/2006/relationships/control" Target="activeX/activeX57.xml"/><Relationship Id="rId9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ic@caprovenceverte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vi\Documents\Boulot\I.G.U\Fiche%20CLIC\Fiche%20demande%20d'intervention%20CLIC%20&#224;%20remplir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F20B0D985B4E079EFF03C1E34CF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13EDA-4C4F-4F0F-8601-0CA50681EE4D}"/>
      </w:docPartPr>
      <w:docPartBody>
        <w:p w:rsidR="00772E32" w:rsidRDefault="00772E32">
          <w:pPr>
            <w:pStyle w:val="9BF20B0D985B4E079EFF03C1E34CF506"/>
          </w:pPr>
          <w:r w:rsidRPr="009A2A22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32"/>
    <w:rsid w:val="00772E32"/>
    <w:rsid w:val="00B8076C"/>
    <w:rsid w:val="00CD07B5"/>
    <w:rsid w:val="00E04182"/>
    <w:rsid w:val="00EB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D07B5"/>
    <w:rPr>
      <w:color w:val="666666"/>
    </w:rPr>
  </w:style>
  <w:style w:type="paragraph" w:customStyle="1" w:styleId="9BF20B0D985B4E079EFF03C1E34CF506">
    <w:name w:val="9BF20B0D985B4E079EFF03C1E34CF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Quartier de Paris 174, Route Départementale 554, 83170 BRIGNOLES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57911-C07B-4BFC-9FED-74F9216C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Fiche demande d'intervention CLIC à remplir</Template>
  <TotalTime>3</TotalTime>
  <Pages>2</Pages>
  <Words>463</Words>
  <Characters>2550</Characters>
  <Application>Microsoft Office Word</Application>
  <DocSecurity>4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REY</dc:creator>
  <cp:keywords/>
  <dc:description/>
  <cp:lastModifiedBy>Corinne HERNAS</cp:lastModifiedBy>
  <cp:revision>2</cp:revision>
  <cp:lastPrinted>2024-11-07T22:44:00Z</cp:lastPrinted>
  <dcterms:created xsi:type="dcterms:W3CDTF">2025-02-06T13:31:00Z</dcterms:created>
  <dcterms:modified xsi:type="dcterms:W3CDTF">2025-02-06T13:31:00Z</dcterms:modified>
</cp:coreProperties>
</file>